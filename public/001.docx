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E9383">
      <w:pPr>
        <w:framePr w:wrap="auto" w:vAnchor="margin" w:hAnchor="text" w:yAlign="inline"/>
        <w:rPr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1307465</wp:posOffset>
                </wp:positionV>
                <wp:extent cx="2529205" cy="3759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375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76168E10"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487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487"/>
                              </w:rPr>
                              <w:t>证书编号：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487"/>
                                <w:lang w:eastAsia="zh-CN"/>
                              </w:rPr>
                              <w:t>2024100001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102.95pt;height:29.6pt;width:199.15pt;z-index:251663360;mso-width-relative:page;mso-height-relative:page;" filled="f" stroked="f" coordsize="21600,21600" o:gfxdata="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d+2U3AAAAAwBAAAP&#10;AAAAAAAAAAEAIAAAACIAAABkcnMvZG93bnJldi54bWxQSwECFAAUAAAACACHTuJARWBSsk0CAACP&#10;BAAADgAAAAAAAAABACAAAAArAQAAZHJzL2Uyb0RvYy54bWxQSwUGAAAAAAYABgBZAQAA6g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76168E10">
                      <w:pPr>
                        <w:rPr>
                          <w:rFonts w:hint="eastAsia" w:ascii="微软雅黑" w:hAnsi="微软雅黑" w:eastAsia="微软雅黑" w:cs="微软雅黑"/>
                          <w:color w:val="808487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487"/>
                        </w:rPr>
                        <w:t>证书编号：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487"/>
                          <w:lang w:eastAsia="zh-CN"/>
                        </w:rPr>
                        <w:t>2024100001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-387350</wp:posOffset>
                </wp:positionV>
                <wp:extent cx="487680" cy="553085"/>
                <wp:effectExtent l="0" t="0" r="7620" b="18415"/>
                <wp:wrapNone/>
                <wp:docPr id="10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53085"/>
                        </a:xfrm>
                        <a:custGeom>
                          <a:avLst/>
                          <a:gdLst/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4602" h="5214">
                              <a:moveTo>
                                <a:pt x="3786" y="2459"/>
                              </a:moveTo>
                              <a:lnTo>
                                <a:pt x="3768" y="2464"/>
                              </a:lnTo>
                              <a:cubicBezTo>
                                <a:pt x="3211" y="2580"/>
                                <a:pt x="2687" y="2878"/>
                                <a:pt x="2293" y="3347"/>
                              </a:cubicBezTo>
                              <a:cubicBezTo>
                                <a:pt x="1987" y="3713"/>
                                <a:pt x="1796" y="4137"/>
                                <a:pt x="1718" y="4576"/>
                              </a:cubicBezTo>
                              <a:lnTo>
                                <a:pt x="1708" y="4638"/>
                              </a:lnTo>
                              <a:lnTo>
                                <a:pt x="1726" y="4633"/>
                              </a:lnTo>
                              <a:cubicBezTo>
                                <a:pt x="2283" y="4516"/>
                                <a:pt x="2807" y="4219"/>
                                <a:pt x="3201" y="3749"/>
                              </a:cubicBezTo>
                              <a:cubicBezTo>
                                <a:pt x="3508" y="3384"/>
                                <a:pt x="3698" y="2960"/>
                                <a:pt x="3776" y="2521"/>
                              </a:cubicBezTo>
                              <a:lnTo>
                                <a:pt x="3786" y="2459"/>
                              </a:lnTo>
                              <a:close/>
                              <a:moveTo>
                                <a:pt x="1331" y="1617"/>
                              </a:moveTo>
                              <a:lnTo>
                                <a:pt x="1311" y="1639"/>
                              </a:lnTo>
                              <a:cubicBezTo>
                                <a:pt x="1236" y="1726"/>
                                <a:pt x="1167" y="1819"/>
                                <a:pt x="1105" y="1917"/>
                              </a:cubicBezTo>
                              <a:lnTo>
                                <a:pt x="1081" y="1956"/>
                              </a:lnTo>
                              <a:lnTo>
                                <a:pt x="1081" y="1956"/>
                              </a:lnTo>
                              <a:lnTo>
                                <a:pt x="1079" y="1959"/>
                              </a:lnTo>
                              <a:cubicBezTo>
                                <a:pt x="875" y="2300"/>
                                <a:pt x="758" y="2698"/>
                                <a:pt x="758" y="3124"/>
                              </a:cubicBezTo>
                              <a:cubicBezTo>
                                <a:pt x="758" y="3731"/>
                                <a:pt x="996" y="4282"/>
                                <a:pt x="1385" y="4689"/>
                              </a:cubicBezTo>
                              <a:lnTo>
                                <a:pt x="1405" y="4710"/>
                              </a:lnTo>
                              <a:lnTo>
                                <a:pt x="1427" y="4671"/>
                              </a:lnTo>
                              <a:cubicBezTo>
                                <a:pt x="1619" y="4339"/>
                                <a:pt x="1728" y="3953"/>
                                <a:pt x="1728" y="3542"/>
                              </a:cubicBezTo>
                              <a:lnTo>
                                <a:pt x="1728" y="3507"/>
                              </a:lnTo>
                              <a:lnTo>
                                <a:pt x="1721" y="3499"/>
                              </a:lnTo>
                              <a:cubicBezTo>
                                <a:pt x="1449" y="3135"/>
                                <a:pt x="1283" y="2686"/>
                                <a:pt x="1271" y="2200"/>
                              </a:cubicBezTo>
                              <a:lnTo>
                                <a:pt x="1270" y="2176"/>
                              </a:lnTo>
                              <a:lnTo>
                                <a:pt x="1270" y="2176"/>
                              </a:lnTo>
                              <a:lnTo>
                                <a:pt x="1270" y="2141"/>
                              </a:lnTo>
                              <a:cubicBezTo>
                                <a:pt x="1270" y="1965"/>
                                <a:pt x="1290" y="1793"/>
                                <a:pt x="1328" y="1629"/>
                              </a:cubicBezTo>
                              <a:lnTo>
                                <a:pt x="1331" y="1617"/>
                              </a:lnTo>
                              <a:close/>
                              <a:moveTo>
                                <a:pt x="2141" y="430"/>
                              </a:moveTo>
                              <a:lnTo>
                                <a:pt x="2130" y="445"/>
                              </a:lnTo>
                              <a:cubicBezTo>
                                <a:pt x="1778" y="892"/>
                                <a:pt x="1568" y="1457"/>
                                <a:pt x="1568" y="2071"/>
                              </a:cubicBezTo>
                              <a:cubicBezTo>
                                <a:pt x="1568" y="2548"/>
                                <a:pt x="1695" y="2995"/>
                                <a:pt x="1917" y="3381"/>
                              </a:cubicBezTo>
                              <a:lnTo>
                                <a:pt x="1949" y="3435"/>
                              </a:lnTo>
                              <a:lnTo>
                                <a:pt x="1960" y="3420"/>
                              </a:lnTo>
                              <a:cubicBezTo>
                                <a:pt x="2312" y="2973"/>
                                <a:pt x="2522" y="2408"/>
                                <a:pt x="2522" y="1794"/>
                              </a:cubicBezTo>
                              <a:cubicBezTo>
                                <a:pt x="2522" y="1317"/>
                                <a:pt x="2395" y="870"/>
                                <a:pt x="2173" y="484"/>
                              </a:cubicBezTo>
                              <a:lnTo>
                                <a:pt x="2141" y="43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636" y="0"/>
                              </a:lnTo>
                              <a:lnTo>
                                <a:pt x="2311" y="0"/>
                              </a:lnTo>
                              <a:lnTo>
                                <a:pt x="2341" y="4"/>
                              </a:lnTo>
                              <a:cubicBezTo>
                                <a:pt x="3619" y="183"/>
                                <a:pt x="4602" y="1280"/>
                                <a:pt x="4602" y="2607"/>
                              </a:cubicBezTo>
                              <a:cubicBezTo>
                                <a:pt x="4602" y="3934"/>
                                <a:pt x="3619" y="5031"/>
                                <a:pt x="2341" y="5210"/>
                              </a:cubicBezTo>
                              <a:lnTo>
                                <a:pt x="2311" y="5214"/>
                              </a:lnTo>
                              <a:lnTo>
                                <a:pt x="1636" y="5214"/>
                              </a:lnTo>
                              <a:lnTo>
                                <a:pt x="0" y="52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33.9pt;margin-top:-30.5pt;height:43.55pt;width:38.4pt;z-index:251666432;v-text-anchor:middle;mso-width-relative:page;mso-height-relative:page;" fillcolor="#FFFFFF [3212]" filled="t" stroked="f" coordsize="4602,5214" o:gfxdata="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AAAAAGRycy9QSwECFAAUAAAACACHTuJAHEVj69kAAAAJ&#10;AQAADwAAAAAAAAABACAAAAAiAAAAZHJzL2Rvd25yZXYueG1sUEsBAhQAFAAAAAgAh07iQBxEV/ly&#10;BQAAtxAAAA4AAAAAAAAAAQAgAAAAKAEAAGRycy9lMm9Eb2MueG1sUEsFBgAAAAAGAAYAWQEAAAwJ&#10;AAAAAA==&#10;" path="m3786,2459l3768,2464c3211,2580,2687,2878,2293,3347c1987,3713,1796,4137,1718,4576l1708,4638,1726,4633c2283,4516,2807,4219,3201,3749c3508,3384,3698,2960,3776,2521l3786,2459xm1331,1617l1311,1639c1236,1726,1167,1819,1105,1917l1081,1956,1081,1956,1079,1959c875,2300,758,2698,758,3124c758,3731,996,4282,1385,4689l1405,4710,1427,4671c1619,4339,1728,3953,1728,3542l1728,3507,1721,3499c1449,3135,1283,2686,1271,2200l1270,2176,1270,2176,1270,2141c1270,1965,1290,1793,1328,1629l1331,1617xm2141,430l2130,445c1778,892,1568,1457,1568,2071c1568,2548,1695,2995,1917,3381l1949,3435,1960,3420c2312,2973,2522,2408,2522,1794c2522,1317,2395,870,2173,484l2141,430xm0,0l1636,0,2311,0,2341,4c3619,183,4602,1280,4602,2607c4602,3934,3619,5031,2341,5210l2311,5214,1636,5214,0,5214,0,0xe">
                <v:path o:connectlocs="243840,0;0,276542;243840,553085;487680,276542" o:connectangles="0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54610</wp:posOffset>
                </wp:positionV>
                <wp:extent cx="3752215" cy="12376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4645" y="1024890"/>
                          <a:ext cx="3752215" cy="12376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44126E21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00"/>
                                <w:szCs w:val="10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00"/>
                                <w:szCs w:val="10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培训证书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7pt;margin-top:4.3pt;height:97.45pt;width:295.45pt;z-index:251662336;mso-width-relative:page;mso-height-relative:page;" filled="f" stroked="f" coordsize="21600,21600" o:gfxdata="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XvroV&#10;2wAAAAoBAAAPAAAAAAAAAAEAIAAAACIAAABkcnMvZG93bnJldi54bWxQSwECFAAUAAAACACHTuJA&#10;9j9UX1cCAACaBAAADgAAAAAAAAABACAAAAAqAQAAZHJzL2Uyb0RvYy54bWxQSwUGAAAAAAYABgBZ&#10;AQAA8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44126E21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00"/>
                          <w:szCs w:val="10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00"/>
                          <w:szCs w:val="10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培训证书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2769235</wp:posOffset>
                </wp:positionV>
                <wp:extent cx="6281420" cy="23069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420" cy="2306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7BB29559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 xml:space="preserve">       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  2024年12月12日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{standardName}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{detailNumber}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{projectName}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项目培训。</w:t>
                            </w:r>
                          </w:p>
                          <w:p w14:paraId="0D185EE3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  <w:t>特发此证</w:t>
                            </w:r>
                          </w:p>
                          <w:p w14:paraId="7AFCDF23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218.05pt;height:181.65pt;width:494.6pt;z-index:251660288;mso-width-relative:page;mso-height-relative:page;" filled="f" stroked="f" coordsize="21600,21600" o:gfxdata="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H4cDHdAAAADAEA&#10;AA8AAAAAAAAAAQAgAAAAIgAAAGRycy9kb3ducmV2LnhtbFBLAQIUABQAAAAIAIdO4kBL0MAOTgIA&#10;AI4EAAAOAAAAAAAAAAEAIAAAACwBAABkcnMvZTJvRG9jLnhtbFBLBQYAAAAABgAGAFkBAADs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7BB29559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 xml:space="preserve">       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  2024年12月12日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{standardName}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{detailNumber}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{projectName}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项目培训。</w:t>
                      </w:r>
                    </w:p>
                    <w:p w14:paraId="0D185EE3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  <w:t>特发此证</w:t>
                      </w:r>
                    </w:p>
                    <w:p w14:paraId="7AFCDF23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5800090</wp:posOffset>
                </wp:positionV>
                <wp:extent cx="6258560" cy="3759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375920"/>
                          <a:chOff x="6107" y="9829"/>
                          <a:chExt cx="9856" cy="592"/>
                        </a:xfrm>
                      </wpg:grpSpPr>
                      <wps:wsp>
                        <wps:cNvPr id="2" name="文本框 27"/>
                        <wps:cNvSpPr txBox="1"/>
                        <wps:spPr>
                          <a:xfrm>
                            <a:off x="6107" y="9829"/>
                            <a:ext cx="4598" cy="5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txbx>
                          <w:txbxContent>
                            <w:p w14:paraId="466F5A7F"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  <w:t>签发单位：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南京名茜生物科技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  <w:t>有限公司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  <a:spAutoFit/>
                        </wps:bodyPr>
                      </wps:wsp>
                      <wps:wsp>
                        <wps:cNvPr id="1" name="文本框 28"/>
                        <wps:cNvSpPr txBox="1"/>
                        <wps:spPr>
                          <a:xfrm>
                            <a:off x="11365" y="9829"/>
                            <a:ext cx="4598" cy="5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txbx>
                          <w:txbxContent>
                            <w:p w14:paraId="5B4BC123">
                              <w:pPr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日期：20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7.95pt;margin-top:456.7pt;height:29.6pt;width:492.8pt;z-index:251665408;mso-width-relative:page;mso-height-relative:page;" coordorigin="6107,9829" coordsize="9856,592" o:gfxdata="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IUkYL3AAAAAwBAAAPAAAAAAAAAAEAIAAAACIA&#10;AABkcnMvZG93bnJldi54bWxQSwECFAAUAAAACACHTuJAHWL2x+kCAABuCAAADgAAAAAAAAABACAA&#10;AAArAQAAZHJzL2Uyb0RvYy54bWxQSwUGAAAAAAYABgBZAQAAhgYAAAAA&#10;">
                <o:lock v:ext="edit" aspectratio="f"/>
                <v:shape id="文本框 27" o:spid="_x0000_s1026" o:spt="202" type="#_x0000_t202" style="position:absolute;left:6107;top:9829;height:592;width:4598;" filled="f" stroked="f" coordsize="21600,21600" o:gfxdata="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jjJ7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4" joinstyle="miter"/>
                  <v:imagedata o:title=""/>
                  <o:lock v:ext="edit" aspectratio="f"/>
                  <v:textbox inset="4pt,4pt,4pt,4pt" style="mso-fit-shape-to-text:t;">
                    <w:txbxContent>
                      <w:p w14:paraId="466F5A7F">
                        <w:pP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  <w:t>签发单位：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南京名茜生物科技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  <w:t>有限公司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11365;top:9829;height:592;width:4598;" filled="f" stroked="f" coordsize="21600,21600" o:gfxdata="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un1Q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4pt,4pt,4pt,4pt" style="mso-fit-shape-to-text:t;">
                    <w:txbxContent>
                      <w:p w14:paraId="5B4BC123">
                        <w:pPr>
                          <w:jc w:val="right"/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日期：20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2188210</wp:posOffset>
                </wp:positionV>
                <wp:extent cx="5165725" cy="4692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25" cy="4692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3B9B35FE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  <w:t>兹证明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{name}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  <w:t>先生/女士：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172.3pt;height:36.95pt;width:406.75pt;z-index:251664384;mso-width-relative:page;mso-height-relative:page;" filled="f" stroked="f" coordsize="21600,21600" o:gfxdata="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gdvLvdAAAADAEA&#10;AA8AAAAAAAAAAQAgAAAAIgAAAGRycy9kb3ducmV2LnhtbFBLAQIUABQAAAAIAIdO4kCvJPEaTgIA&#10;AI0EAAAOAAAAAAAAAAEAIAAAACwBAABkcnMvZTJvRG9jLnhtbFBLBQYAAAAABgAGAFkBAADs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3B9B35FE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  <w:t>兹证明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{name}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  <w:t>先生/女士：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-631190</wp:posOffset>
                </wp:positionV>
                <wp:extent cx="10724515" cy="7571740"/>
                <wp:effectExtent l="0" t="0" r="63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305" y="248920"/>
                          <a:ext cx="10724515" cy="757174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-49.7pt;height:596.2pt;width:844.45pt;z-index:251659264;v-text-anchor:middle;mso-width-relative:page;mso-height-relative:page;" filled="t" stroked="f" coordsize="21600,21600" o:gfxdata="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bsAAAAAFJnaHRsb25nAAAKYQ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Dw/eHBhY2tldCBlbmQ9InciPz7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D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f/R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L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PWq9zx1E/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/1N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/9XWq9zx1E/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W1qvc8dRP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//9f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//0N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//R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/9L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//9P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/U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/V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W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/19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f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//R1qvc8dRP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/9L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/09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U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V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//1tar3PHUT9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X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/9HWq9zx1E/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/0tar3PHUT9e9+691737r3Xvfuvde9+691737r3Xvfuvde9+691737r3Xvfuvde9+&#10;691737r3Xvfuvde9+691737r3Xvfuvde9+691737r3Xvfuvde9+691737r3Xvfuvde9+691737r3&#10;Xvfuvde9+691737r3Xvfuvde9+691737r3Xvfuvde9+691737r3Xvfuvde9+691737r3Xvfuvde9&#10;+691737r3Xvfuvde9+691737r3Xvfuvde9+691737r3XvfuvAAGA/n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T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//U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V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//W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fWq9zx1E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f/Q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//R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0t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P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//1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//V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//9bWq9zx1E/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X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//Q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//R1qvc8dRP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/9LWq9zx1E/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f/1N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8AAID/f917r3v3Xuve/de697917r3v&#10;3Xuve/de697917r3v3Xuve/de697917r3v3Xuve/de697917r3v3Xuve/de697917r//1dar3PHU&#10;T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//1tar3PHUT9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/19ar3PHUT9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/9DWq9zx1E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/0dar3PHUT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f//S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T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U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/1d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/1t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/9f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//Q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//0d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/9L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P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//U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1dar3PHUT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//1tar3PHU&#10;T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//9f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/0Nar3PHUT9e9+691737r3Xvfuvde9+691737&#10;r3Xvfuvde9+691737r3Xvfuvde9+691737r3Xvfuvde9AACA/3/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//9HWq9zx1E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//9L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09ar3PHUT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T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/9XWq9zx1E/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//1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f/19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f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/0d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f/0t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/09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/1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//9XWq9zx1E/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XF/yjPi5/pG7LrfkBu3HeXZ3VFYtLtGO&#10;pi1U+Z7Imp1qIaqMMCGXDU8iVR+hWpmpHUnxuPeLP3nPcT9xcvpyTtklLrclrOQcpagkEH0M7Ap8&#10;41lBHcOpY9reW/3huJ326WsVqaJXg0tK1/5tg6v9MVI4HrZj98/usiOve/de697917r3v3Xuve/d&#10;e697917q2L4L9RfwDbFd2pmaXRlt2o+O26sqWkpNtU096irQNYqa2ojBFxzFDGynTIfeWPsXyj+7&#10;9rk5qvFpLd9kNeKwqct8vEcf7yikGjdRhzpuvj3K7ZCe2LL/ADcjA/2o/mT6dH99z90B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/&#10;/9b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//X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/9D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//0d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Wz1/KT+MQ6u6iqe79&#10;0Y7w737ipYHwQqItNVhutaeUVGJSMsLqcvMoyMliQ8C0R4ZWHvnr95n3C/rFzOvKG3PW02onxKHD&#10;3RFH+3wV/SHmHMvkR1kb7Xcufu3ajvNytJrsdteKxDK/72e4+q6OrdPeMXUp9e9+691737r3Xvfu&#10;vde9+691737r3V0/w56m/wBHfWUG4MnTeLc+/hTZut8iWno8IIycBjTfkftO1VIpAIeYo3MY95p+&#10;znKf9XeWF3C6Wl1uGmVq8Vjp+kn+8kufOr0Pw9RBzZun1+4mCM1jgqo9C34j+3A+QqOPRuPcudBb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//0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9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f/U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//V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f//W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/X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f/0Nar3PHUT9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/0d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f/9P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/U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//9X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1t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//19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/0N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/R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//S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//T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N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//9XWq9zx1E/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W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4AAID/f/3Xuve/de6//9f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//Q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//9H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f//S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//09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/9T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//V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Yx/LA6D/01/Jz&#10;AZrLURqdndQRw9h55pI9VLUZigqhHsvEyMbrqlyGirMbAiSGlnU/X3BX3hudP6pe3s9pbPput0Jt&#10;o6cQjCs7j5CKqVGVeRD0P/bjY/3xzGk0orDaUlb0LA/pr+bd1PMKw621vfM3rKHr3v3Xuve/de69&#10;7917r3v3Xuve/de697917q2n4G9cfwPY+a7Fr4NNfvOsOPxDuvrj29hJmhkljJ5AqKzyhx9CII2H&#10;195aew3Ln0OxzcxTrSS9bRHXyijJBI/08mqvqEU9RdztuHjXqbeh7YRVv9M3+Zaf70ej7e576BH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f/1t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X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/9D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//R1qvc8dRP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0t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/9P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T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/1d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//W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/X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/0N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/9HWq9zx1E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S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AACA/3+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/09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/1N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/9XWq9zx1E/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/9b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/19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//Q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R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//0t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fv/JU6ZH/ABlXv3J0nN6bq/aU8ifTiDce8Z4tf/kJiSRP+byX/UPeFn3tOa/+SbyX&#10;bt63cwH+2igB/wCqzEH+gfTqcPaDaP8AcnfJB6Qof2PIf+OCv2jq/f3hX1OHXvfuvde9+691737r&#10;3Xvfuvde9+691737r3R4vgjsX+P9n5PeVTDroti4Z2pnZbqM7uBXx1F9eDppVrW/qG0H3OPsRsX7&#10;w5ol3mVapYxnSf8AhstUX9iCQ/I0PQN52vfA21bRT3TNn/SrQn+en+fVvvvL7qKe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//T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/1Nar3PHUT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f/V1qvc8dRP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sUfyWOnP4Vsns7vTJUums3Zl&#10;qfYG2JpU0yLgtuqmV3DU07/mKqrZ6aFuf10RFv64L/ey5q+p3fb+Trdu22Q3MwHDxJapED80jVm+&#10;yXqe/aHafCs7nepBmVhEn+lTuYj5MxA+1OrxveIHUy9e9+691737r3Xvfuvde9+691737r3Xvfuv&#10;dHd+CWxv7wdqZDd9TDroti4WWaByupVzefV8ZQKQeOKYVrg/UMqkf1E3exOx/vDmqTd5BVLCMkH/&#10;AIbLVF/4x4h+RA6B3Ot74G2Laqe6dv8AjK0J/np6uC95g9RR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/1t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/1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Q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bH&#10;n8lzp7+B9Z9j92ZGl012/M/Bs7bksqetdubRU1GUqqV/+OdVkKkwSC/6qIfS3OB/3sOafrOYLDlG&#10;BuyyjM8oH+/ZsICPVIk1D5TdZAe0W0+Dt1xvEg7p2Eaf6RMkj5MxofmnV2XvEjqYOve/de697917&#10;r3v3Xuve/de697917r3v3XujkfB/ZH95+4l3DUQ68fsXEVeYLMuqI5bIKcTioWH+qAknqEP4aG/u&#10;ZPZDY/3nziNwkFY7CNpPl4j/AKcY+3LOPmnQS5yvPptp8BT3TsF/2o7m/wAAB+3q5f3mX1En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/9H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L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//09ar3PHUT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1N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X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1t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wAAgP9/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//X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ukfCjqYdK/F7p7Y89L9rmF2pS7k3LGyaZ&#10;13Lu923NmaepP1Z6aWqNGCf7ESgcAe+T3u1zL/W33E3TeEbVF4xiiPl4UFIkI9A4TX9rE9Zd8n7X&#10;+6OW7SyYUfQHf11v3sD9hOn7AOjTe456EvXvfuvde9+691737r3Xvfuvde9+691737r3VkH8vrZn&#10;lyW++wKiH00VLRbTxcpW4M1bIMrmdJP0ZEioxcc2kI4B5yQ+77s2u5v+YJBhFWBD82PiSfmAsf5M&#10;eo+57u6RwWKniS7fl2r/AIW/Z1Z/7yf6jj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/Q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GQ+IfU/+m35J9QdczU33WLy276HIbjhK6o3&#10;2tttW3JuaKQnhfLRUk8KluNbqLEkAgP3P5l/qjyDum+o2mSKBliPn40tIoiPWkjqx+QPQg5V2v8A&#10;fHMNpt5FVeQF/wDSJ3v+1VI+09br3vkp1mB1737r3Xvfuvde9+691737r3Xvfuvde9+691737r3V&#10;6XxQ2b/cvozZsEsXirtxU827shxpaSTPsKjHs6/UFaEUiG/N1/2HvOj2n2b9y8jWSMKSXANw/wAz&#10;LlP+qXhj8uoX5nu/rN6mYGqxnQP9rg/8a1dGN9yP0H+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//0d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/0t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W33/LV6oHVHxC60iqKb7fM9gQ1&#10;faGbJTQ0sm8NE2BdlPIK4eLGxtf8qfp9By+9/uZf6y+5+4MjaorEi0j+QgqJP+q5lP2HrKr282z9&#10;2cq24YUeeszf83Ph/wCqYTo+fuGeht1737r3Xvfuvde9+691737r3Xvfuvde9+690dX4K7NGf7eq&#10;dzTxa6TZGArK6KQrqRcvmQcPQxsDxzA9ZIp/BQEc8iavYrZv3hze25yCqWMTMD/wyT9NR/vJkI+a&#10;9BDnS78DahbqczMB/tV7j/PSPz6uK95i9RN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f//T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//9T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d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tJ/yf8Aqr+5Pxiq9/VlN4sr27vDKZqOVk0S&#10;ttra7ttfCQOp50iphyVRGT9VnBHBBPOr70PMn739wl2WJqx7XAkZHl4s1JpD/vDRKfQoQc9ZJ+1W&#10;2fR8uG+cUa6kLf7ROxR+0OR8j1a37xt6k3r3v3Xuve/de697917r3v3Xuve/de697917oefjLs7+&#10;+3d2w8ZJF5aLHZUbkyNxqjFJtyM5ZUmH+olmiigI/OsA8ex57ZbP+++d7C1YVSOTxn9NMI8Sh+TM&#10;qr/tuiTmO7+j2aeQGjMugfa/b/IEn8ur5veefUJ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t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/&#10;/9f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R7P5bfVn+lT5&#10;f9W0tRT/AHGI2PV1XZuaunkWGLZkYrcK8ifQq2XfGxNq4s/5+hhz375j/q37X7jJG2mW8VbSPyqZ&#10;zpkp8xCJSKen59DX2+239581WysKpCTM3/NvK/8AG9A/PrcC98u+sq+ve/de697917r3v3Xuve/d&#10;e697917r3v3Xuve/de6vG+Im0P7o9E7S8sXirdzms3dW8W8n8ZlAxknPJvQRUn/IvecftDs/7o5E&#10;tNQo91quG+fiHsP/ADiWPqGearv6repaGojog/2vH/jRbozPuTOg7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/9DW&#10;q9zx1E/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//R1qvc8dRP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uWfAfq/wD0S/Erpnbk9N9vlcttiLfGdDJo&#10;qDld9TNugw1Y4/cpoKmCjI/AhA5tf3yq96OYv6ze5m7X6NqjimNvH6aLcCGq/J2Rn/2xPWWvJG2/&#10;uvle0t2FGZPEb11Sd+fmAQv5dHC9xb0K+ve/de697917r3v3Xuve/de697917r3v3XujY/C7aP8A&#10;efvLDV0sXko9n4vK7mnDLePzxwjFY4Fj/aWoqo5kH1/bJ+gPuWPZfaP3nzzDO4qlmjzH0qB4afmH&#10;cMP9L0F+b7r6bZXQGhlKoPs+I/yUj8+rrvea/UP9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/9L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/9PWq9zx1E/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bd/Jy6v8A72/JPO9iVVP5Mf1PsfIVVLOU&#10;1CDc282O28WhJ4GvHnLsD9boLD6kYy/en5i/dnIMOxRtR9yuFBHrFB+q/wCyTwf29Sl7T7b9VzC9&#10;+w7bWMkH0eTsX/jOv9nW0B755dZHde9+691737r3Xvfuvde9+691737r3Xvfuvde9+691fj8cdo/&#10;3K6U6+w0kXiq58FDnMgpFpRXbikbOTRzf7VF5xCf6BAPoPefHtxtH7l5J2+zYUdohK/rqmJlIPzX&#10;Vp/KnUIcwXX1m8TzA1AbSPsTt/nSv59Dd7G/RN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/1Nar3PHUT9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//1d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//1t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0bT4LdZf6Wvlj0ptS&#10;an+4xlLu+l3dm0ZdVO2H2PC+7aynqv6R1H2a0p/qZQo5I9xn7xcwf1Z9td33JW0yNAYY/XXcEQqR&#10;811l/wDak+XQo5L2796cz2dqRVRIHb00x95B+R06fz63OvfKTrLjr3v3Xuve/de697917r3v3Xuv&#10;e/de697917r3v3XurZ/gFtP+G9fbs3fNHon3PuKLG0zEcvjduUlkkRv6Goq6lCB+U5/HvLP2A2n6&#10;bl+73hxRrqYIPmkK4P8Avcjj/a9RfzzdeJfxWgOI0qftc/5lH7ej8e586A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X1qvc8dRP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V4X8lDrL+I&#10;7/7f7dq6e8O1ts4nYuGmkW6PkN115zGWkpz9BJBT42CNz9QlTYcMfeIX3teYPA2Ta+WImzcyvcOB&#10;/DCuhAfkzSsR84/l1Mvs/t3iX13urDEaLGv2udTU+YCAfY3WxZ7wV6nvr3v3Xuve/de697917r3v&#10;3Xuve/de697917r3v3XutgHoTaf9yenOvdvPF4amDblHX18ZFmTJ5u+byUb/ANSk9Q6XP9PfQDkL&#10;af3Jydt23kaWWFXcejy/qOPyZyPy6gzfLr6zdricGoLkD7F7R/IDoXvYv6K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0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tmfyputf&#10;9H/xA2nlqin8GT7N3BuPsCtDrab7apql25g7ueSklBjqepjF7Dyk/Un3zS+8jv8A++/dC5tkbVHt&#10;8cVsvpUDxZPzEkrKf9L8h1lB7Zbf9DypFKwo1yzyn7CdC/tVAR9vVkXuBepA697917r3v3Xuve/d&#10;e697917r3v3Xuve/de6XfV+1jvbsXZO1PGZIs7ubEUNYAL6cc9Yr5OUgfhKcSuf8B7PeV9q/ffMV&#10;ltNKieaNW/0hYaz+Saj+XSLcrn6OwmuvNEYj7aY/aadbEYAUBVACgAAAWAA4AAHvokAAKDqBOu/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//R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//0t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8AAID/f917r3v3Xuv/0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X0fySethJk+7e36qC32lDgOuMHU6b6zXznc26IQ5+hQU+INh9dXNrC+GX3&#10;uN/02+0crxt8TSXUg/0o8KE/nqm/Z1Nvs9t9ZLzdWHALEp+063/wJ+3rYG94S9Tn1737r3Xvfuvd&#10;e9+691737r3Xvfuvde9+691737r3V+/x42r/AHN6V66wrR+KobbtLmK1CLOtduFmz1XHL/Vo3qTG&#10;f+CgDgD3n37d7V+5uStusiKN4KyMPPVLWVgfmC9Pyp1B2/XP1e8XEwNRrKj7F7R+2leho9jToo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//1N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//V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1t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R6f5bnXH+kn5i9R0s8HmxuzsjXdi5NtO&#10;sU67MoXymFmZfpY5UY+O5+mq/wBeDDvv3v37g9rNzkRqSXSrap8/HYJIP+cPiH8uhp7fbf8AvDmy&#10;1UiqxEyn5eGKr/xvSPz63BffLrrKzr3v3Xuve/de697917r3v3Xuve/de697917r3v3XurRv5e+1&#10;vDguwd6Sx85DKYzbVFIRYomKpWyeRVD+Q5q6a/8Aig/x95R/d72vRY7hvTj+0dIVP/NNS70+3xE/&#10;3nqNue7ms0FmD8Klz/tjQf8AHT+3qxn3kZ0AO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//19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V738knrvz7g7u7YqYLDG4jbvXuHqSt/I&#10;2ZrH3HuOJW/BjFDiybfXX/hzht97jfdFltHLUZ/tHluXHpoURRH8/Em/Z1Nfs9YVnvN0YfCqRKf9&#10;Mdb/ALNKft62EPeEPU69e9+691737r3Xvfuvde9+691737r3Xvfuvde9+691en8T9sf3X6G2LDJH&#10;oqs3SVW56praTL/Hqx62gkI/6gzTLf8ANr+86fafa/3XyHYIwo06tM3z8Viyn/nHoH5dQtzPc/U7&#10;3OQcIQg/2oof+NV6MZ7kbog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Q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R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t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0c&#10;D4D9d/6Tvl50dt+WDz0ON3hDvTJhl1QCi2FSy7xMdSPp45pKKOnIPDGQKfr7i/3o33+r3thvF8po&#10;8kBgT11XJEFR81Ehb5aa+XQr5IsP3jzVZQEVVZPEP2RgyZ+RKgfn1uXe+VHWWvXvfuvde9+69173&#10;7r3Xvfuvde9+691737r3XvfuvdWH/wAvjbH3O6N/7wkj9OJweN29SuwuDLnK1q+qMZP9pFoYwx+t&#10;nt9CfeRH3fNs8TdNw3hh/YxJEp+crF2p8wIhX5N8+gFz3c6baC0H4mLH/aig/wCPH9nVqHvKfqNO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/0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dR/JU69/i/cHa/Zc8Hkp9lbEx22KOR19EeV3xmPuxPCx/tpS4iojax4WXn9Q94m/e03z6&#10;XlfbeX0NGu7hpWHqlummh+ReZT9q/I9S/wC0Fh4u63W4sMQxhB/ppGr+2iEfn1sje8Cusgeve/de&#10;697917r3v3Xuve/de697917r3v3Xuve/de6uU+DG2f4L0oMzJHpm3dubMZVZCLM1FjymAp4/+CrJ&#10;Szsv/Bz+PeZXsZtn0XJX1rDN3NJJX+ilIgPsBRiPt6iXnS58bePBHCJFX8z3H+TD9nRy/cy9BH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//U1qvc8dRP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W0d/J36+/ut8W8hvOog01fZvYWfy1PUFdJlwe244tp0MN/yErKXJMD/ALWR+PfOz70u9/vH&#10;3FTakPbt9tGhHpJKTMx/NHiH5dZJe1Fj9Ny012wzcSswP9FKIP2Mr/t6tg9419Sd1737r3Xvfuvd&#10;e9+691737r3Xvfuvde9+691737r3Wwx1Btn+53VuwNttH4p8XtTDRVqWtbJTUa1WUNvxeoklP+x9&#10;9DOUNs/c/K237aRRooIww/plQz/8bLdQPutx9XuU9wMhnan2VoP5AdCP7EfRf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f//V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W7p8W+v&#10;f9Ffx06X2C8H21Zt/rvbSZeHTo07gyGPTLbjOn6jVXz1Lc8888++RfuLvn9Y+et23oHUk91LoP8A&#10;wpWKRf8AVNVHWYvLdh+7Ngs7EihjiTV/piNT/wDGieh69gzo7697917r3v3Xuve/de697917r3v3&#10;Xuve/de6XvVm2v749kbF2u0fkhzW6cJRVi21Wx716NkpCPyFgEjEf4ez7lbbP3zzJY7WRVZ541b/&#10;AEmoaz+S1PSLc7j6Tb5rngURiPtpj+dOtiL30R6gT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//1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DT8cdgf6U+++nuvng+4pN1dibUx&#10;uVj06wMEcvFUZ+Up+RHRJUSEfkD2E+fN7/q5yXum9g6WtrWZ0P8AwzQRGPzkKj8+jjl+x/eW92lg&#10;RUSyoG/0uoFv2LU9bwvvkJ1mR1737r3Xvfuvde9+691737r3Xvfuvde9+691737r3Rv/AIQbb/jn&#10;eVHk3j1xbT27nM4WYXQT1EK7fp1N+NX+Ws6j/abj6e5f9kNt+u55S6IqLSGWX5VIEQ/P9QkfZXy6&#10;CnOVx4OymMcZXVfyHcf+O9XQe80Ooi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//9f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Vo38ofYH97flvSbmlg10nWexN17pErrqiXI5SG&#10;PZdDCb8eQplJ5Y7/APHIsOVHvHb7z29fuz2ybb1NG3C4hhp56UJnY/ZWFVP+mA8+pJ9q7H6rmkXB&#10;GLeN3/M0jH595I+zrao984esl+ve/de697917r3v3Xuve/de697917r3v3Xuve/de6s+/l67b0Yz&#10;sbd8kd/uq7Dbbo5bfo+wp5Mpkow3+1fc0hI/2kf195P/AHett0225buw+Jo4VP8ApQXcfnrj/Z1H&#10;HPlxWS3tB5BnP5kAf4G6sh95IdR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f/0d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//0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/9P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//1N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//9X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sv/AMlzYn8F6E7F39ND46rfXZH8LgkK81GF2XhYY6OUN+QKzIZFAPwVP9feAH3s&#10;N5+r50sdlQ1WztdZHpJPIxYf7xHEfz6yH9orLwdkuL4jM8tPtWNRT/jTN1cf7xX6lnr3v3Xuve/d&#10;e697917r3v3Xuve/de697917r3v3XurwPh3t3+7/AEHtGR4/HU7gnzO4qkWtq+9yclNRSX/Oqkgp&#10;zf3nB7O7d+7+QbRiKNcGSZv9s5Cn80VOob5suPH3yUDhHpQfkAT/AMaJ6M/7k/oN9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b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uU/&#10;ADY3+j74edEYV4fDU5PZke86vUumV5t+18+84zPfnUsVdHHY8gKF/FvfKv3r3j9+e6W83YNVjnMC&#10;+lLZVgNPkTGT8ySfPrLXkay+h5UsoSKFo/EP/N0mT/AwHRxfcWdCvr3v3Xuve/de697917r3v3Xu&#10;ve/de697917rsAsQqgliQAALkk8AAD34Ak0HXutjLYeAG1NkbP2yFCHb+2MFh3A/MuOxkVLMx/qW&#10;dSxP5JJ99Gdh28bTsdntgFPp4Yoz9qIqn9pBJ6gG+n+qvJbn/fjs37ST0rPZt0l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//1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//Q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Rzf5e2xv9IHzH6LxLw+Wlw+7G3tVsy6o&#10;4U2HjJ930ry/4NU0cEY/2plH59xT737x+5PaveLlTRpYfp19T9Q6wGn2I7H7AehdyJZfXc2WURFQ&#10;j+If+bYMg/moH59bkPvld1ll1737r3Xvfuvde9+691737r3Xvfuvde9+691737r3Ru/hFt7+Nd7Y&#10;3INHrj2tt7P51iRdFeamXb8JN+Lhq7Uo/qLj6e5d9kdv+t57juCKi1ill/MgRD+ctR9lfLoK85T+&#10;DsrR/wC/WVf56v8An3q6T3ml1EP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//9H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XKfyWdkDL979l78mh8tPsrrZcRA5W60+W3lnoPtZg&#10;34Y0uNrowPyGb+nvFX72W7/S8m7fsymjXd1rPzSCNqj7NcsZ+0DqWvaGz8Xe7i9IqIYtI+TSMKf8&#10;ZRh+fWy17wC6yG697917r3v3Xuve/de697917r3v3Xuve/de697917qy3+Xpt+79l7qkT9K7f2/R&#10;yW/1RqMjkkv/ALCkNv8AjXvJb7vW353PdWH++olP+9u4/lH1HnPk+Le2H9Jj/ID/AJ+6sy95M9R1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//S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Wyp/JW2R/Ceje0d+yw+Ko3n2RBg4XK2aoxey8BDLTTBvyoqcrWxj+hVveAv3s93+p5w2&#10;7ZVNVtLUyH5PPIwI+3RDGfsI6yF9oLPwtmub4ihmlC/aI1FP5uw6ua94pdS31737r3Xvfuvde9+6&#10;91737r3Xvfuvde9+691737r3VzfwbwH8I6Np8myaX3RufPZkOR6nhpZI9vRi/wDqQ1E5H+JJ/PvM&#10;32NsPpORluSM3U8sn5KREP5xn9vUR85z+LvRj/30ir+2rf8AP3RxPcxdBP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//0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uJ/wAufZH9&#10;xPhp0hQSQ+Orz23q3e9W5XS9R/fbNVO5MfM4/wAKKopY1P5VV98tPfbd/wB8+627zKarDKtuvy+n&#10;jSJh/wA5Fcn5k9ZYcg2f0XKVmhFC6mQ/PxGLj/jJA/Lo7fuI+hh1737r3Xvfuvde9+691737r3Xv&#10;fuvde9+691737r3WwT0ZgP7sdO9bYYp45afaGFqaqO1tFdk6RcpXqf8AWmmkv76Cci2H7s5O22yI&#10;oVt4yw9GdQ7/APGmPUFb1P8AU7tcTeRkYD7AaD+QHQrexX0W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U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//1d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Gg+FWy/7/wDy&#10;w6B200P3EDdlbfztbAV1LPjdoTnd+ThkH+oanoZVf/aSfcee7W7fuT213q/B0n6WWNT6NOPAQj5h&#10;pBT59CTlCz+u5nsbelR4qsR8kOs/yU9bp3vk31l51737r3Xvfuvde9+691737r3Xvfuvde9+6917&#10;37r3RhPitgf7wd+dd0zJqioMpVZ6ViLrH/AMZPlqd2/6fRRKP8SPche1dh+8OftuiIqI3aU/Lwka&#10;QH/elUfaeiLmafwNjuG82UL/AL0Qp/kT1e37zt6hT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1t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Wrfyetl/3j+WM+5JIrwdfda7rz0U&#10;5W6x5HMTUu0KeIN+HenyFWw/2lG943/ek3b6D21WwU5vrqGMj1VA85P2Bok/MjqTPai0+o5nNwRi&#10;CJ2r82og/kzdbTHvnR1kp1737r3Xvfuvde9+691737r3Xvfuvde9+691737r3R7PgHgfvu0dzZ50&#10;1RYHZ08EbW/zddmcnTxQtf8AxhhqV/2PudvYGw8fmm5v2FRBbkD5NI6Af8ZVx0CueZ9G2xwDi8gP&#10;5Kp/ykdW5+8ueos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//X1qvc8dRP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sGfyRNl+LCd99hzRX++yuzNl42cr/AJv+FUlZnM1ErfnX97QEj8aR&#10;/X3hH97rdtV3suxofgSedh662SOM/l4cn7T1Ovs7Z0hvr8j4jHGD/pQzN/x5f2dXxe8NOpr69791&#10;7r3v3Xuve/de697917r3v3Xuve/de697917q1T+Xvgft9odg7mKWOW3HjMGjkclcDjTXOFv+L5EX&#10;t9SP8PeVX3e7Dw9n3DcyP7WZIgf+aSav+s3UZ89z6ruC2/hQt/vRp/z51YX7yF6Af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N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bYP8&#10;pjZf91PhvtfLNF4ZuwN4b23lMCumRhHlBs2lkcHn1Q4iN0/qpBH1981/vL7t+8vdS4tgaixgt4B+&#10;aeOR+TTkH5g9ZO+19n9LylHLShnkkk/414Y/kg6st9wB1IfXvfuvde9+691737r3Xvfuvde9+691&#10;737r3XvfuvdXefDfA/wToLacrJonz1Xnc9OLWJ+5y8tFSOT+dVNTwt/sfeb3s3YfQ8gWjEUadpZT&#10;+cjKp/NFU9Q3zbP42+SjyQKo/JQT/Mno0fuUeg3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u5fFfZ39wPjb0XtFovBU4jqzZQyMW&#10;nTpzFbgocjmjp/F6uaY88888++RnuPuv765+3jcwarLeT6T/AEFkZY/+MKvWYvLVp9Dy9ZWpFCkM&#10;df8ATFQW/wCNE9D57BfR31737r3Xvfuvde9+691737r3Xvfuvde9+691737r3WxF1Zg/7tdabAwB&#10;TRJidnbcoqgWsTVxYmIVjsP6tLrY/wCJ99EOVbH92cs7fYEUMVvCp/0wjXUfzap6gXc5vqNxnn/i&#10;kcj7NRp/Lpe+z/pD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//0tar3PHUT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09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//1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VxH8l3Z38X+Q3YG8povJT7O6tqqKB9P+Yy26dw0UFLIG/BNLSVyW/N&#10;z/Q+8WvvYbr9LyPZbUpo11dhj80hikJH+9vGfy6lj2itPF36e7IxFCQPkzstP+Mq3WzN75+9ZEde&#10;9+691737r3Xvfuvde9+691737r3Xvfuvde9+690ev4B4P73tPc2ddNUWC2ZUQRtb/N1uXytNFC1/&#10;8YYagf7H3OvsDY+PzTc3zCogtyB8mkdAP+Mq/QK55m0bbHCOLyA/kqn/ACkdW6e8uuos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X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sXfySNo/adb9478aL/j4N7bZ2jHMR+NoYKXMTRox+n/F8Qtb6+m/0HvBT73O5+Lv2z7MD/YW8sxH&#10;/NeQID/2bmn59T77O2ujb729p/aSIn/ONS3/AFk6vA94h9TH1737r3Xvfuvde9+691737r3Xvfuv&#10;de9+691737r3VpX8vXCeHbnZG4yn/FwzeDwkchH0/g1BNXTIp/x+/Qt/rD3lL93qy0bbuW4kf2kk&#10;UYP/ADTVmP8A1dFfy6jXnyatxb2/8Ks3+9ED/n09WK+8iugD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to/ypdo/3X+GGxK94vDU&#10;b23Fvfd1QhFnOrcUu2qOVv666bGwOp/1JHvmh95Lc/3j7r3kINVtIreEf84llYfk8rA/MHrKH2yt&#10;fpuUYHIoZnkc/wC9lB/JB1Y77gfof9e9+691737r3Xvfuvde9+691737r3Xvfuvde9+691dR8JML&#10;/CuhcRWFNDbjz+4803Fi3irv4Cjn/XWhFv8AC3vNP2SsvpOQoZqU+plmk/Y3hf4Ih1EHOM3i726f&#10;77VF/lq/5+6Nv7lzoL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//19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W7n8Wdo/3D+NvRW02i8NRiOqtkJkI9Om2Wq9vwV+YOn8XqpZjz&#10;/Xn3yM9xtz/fPPu87kDVZby40n+gsjKn/GAvWYvLVr9Fy9ZWpFCkMdf9MVBb/jRPQ9+wX0d9e9+6&#10;91737r3Xvfuvde9+691737r3Xvfuvde9+691sC9D4T+73TPWWLKeORNm4OsqI7WKVWVo1ytWhH9R&#10;LO4P+PvoFyHZfu/kzbLUihFvExHozqJG/wCNMeoL3ubx93uZf+GMB9inSP5DoWvYt6K+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//9D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HWq9zx1E/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HE/l/7T/vl8yegMSYvKtDv&#10;iPdbArdU/uNi6neiSN/TS1ApB/rb8+4t97Ny/dXtXvdzWmu3MP8A2UOsFP2SdCzka1+r5tsYqV0y&#10;a/8AnGDJ/wA+9blXvlV1lp1737r3Xvfuvde9+691737r3Xvfuvde9+691737r3Qu9B4b+P8AdPWG&#10;NK60O88JXTJa4enxFWuXqUYf0McDA/4exdyDZ/X867XbEVH1EbEeojYSH+Snoq3ybwNnuZP+FsPz&#10;YaR/M9bAXvoD1Bn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/9L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Wu/wAnTaf8d+V2Rz8kV4dkdW7qzEcxF1jr8rkaDbEEQP4Z4K2qI/wV&#10;veNv3pty+j9to7JTm8vIUI9VRZJifsDRp+ZHUne09r4/M7TkYhhdvzYqn+Bj1tI++dXWSXXvfuvd&#10;e9+691737r3Xvfuvde9+691737r3XvfuvdG1+E2G/infeFrCmtdvYLcmZbi4XyY44NHP+s1atv8A&#10;G3uWvZOy+q59hmpX6eKaT9qeF/hkHQX5xm8LY3T/AH4yL/PV/wA+9XVe81eof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/09ar3PHU&#10;T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ft/JC2n&#10;z8gt8zR/QbB2njprf1OTzGZj1H/WoDYf7H8e8LPvd7ljZNnU/wDKTMw/5xJGf+rnU4ezlr/udekf&#10;76Qf8bZv+fer+PeFfU4de9+691737r3Xvfuvde9+691737r3Xvfuvde9+691Yb/L2w3n3b2LuHR/&#10;xbNu4jDB7fT+OZN65kB/x/h4J/1veQ33e7LXu247hT+yhjjr/wA1XLf9YugHz5NS1t4P4nZv95FP&#10;+furUveVPUZ9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V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W&#10;5D/L02t/dD4ZdB4wx+N6/aE+6XuLNJ/fTPVm7opGP5vHWppJ/s2H0A98rvfDcf3p7rb1cA1CTiH7&#10;PAjSEj9sZ/OvWWfIlt9LyjYx/wASF/8AnIzP/gbo5vuKehb1737r3Xvfuvde9+691737r3Xvfuvd&#10;e9+691737r3V3PwzxH8K+P8AtOZk0S5qu3Fl5RaxOvOT4+Bz/wAGhp42H+BHvNz2Zs/pfb+0cihn&#10;aaQ/85WQftVAeoc5ul8XfZR5IEX/AIyCf5k9Gm9yn0G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//W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4Ak2HJPAA+pPv3Xut7Dqra/wDcfq/r&#10;fZXj8X90NhbP2v4rW8f8A29T4rx2/wAPFb3xy5k3H98cxX+7Vr9VczzV9fElZ/8An7rNPbLb6Pbb&#10;ez4eFFGn+8qF/wAnS+9kvS3r3v3Xuve/de697917r3v3Xuve/de697917r3v3Xutgzo/D/wHp3rL&#10;GFNEkOyNuzVCWtpq67GR19Yv+wllf30F5Hs/oOTtsteBFtCT/pmQO3/GmPUFbzL4+7XMnrI9PsBI&#10;H8h0KfsVdFn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f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f/Q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0eL+W9tb+9nzT6Po3j10+KzWc3TUMRdYf7rbTr87RyN/r1MECA/6ph7iD36&#10;3H92e028Sg0aSOOEfPxpo42H+8Mx+wdDP2/tvqub7NDwVmc/7RGYfzA63DPfLfrK3r3v3Xuve/de&#10;697917r3v3Xuve/de697917r3v3XuhS6QxH8d7h6yxbLrjn3vtyWoS19dJRZOOuq1t/jFG/sU8kW&#10;f1/OG2WpFQ1zCT/pVcM3/GQei3eZfA2m5k9I3p9pBA/metg330G6gn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R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bX/Jq2z/GPlJuP&#10;PSR3h2l1JuStiltcJkctnsXhadL/AILU81Wb/wC0ke8Z/vVbh9L7dQWSnN1exKR/RSOaQn8mVP29&#10;Sj7S2/i8yyTnhFA5/NmRR/It1tB++eHWR/Xvfuvde9+691737r3Xvfuvde9+691737r3XvfuvdGh&#10;+HGJ/inyB2dIy64sRTbiy0otcDw7fqaWnY/8FmmiI/xHuUPZu0+q9wbNiKiETSH8onUf8aZeg3zb&#10;L4WxTDzcqv8AxoE/yB6u+95v9Q3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//0t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X4/yQNs6qj5C7ylj/AM3D15tmhlt9fM+WyuWj1f4e&#10;OiNh/Xn6D3hd97zcKJse1KeJuZWH2eCiH+cnU3+zlv3X92f+FIP+Ns3+Ber/AH3hT1OPXvfuvde9&#10;+691737r3Xvfuvde9+691737r3XvfuvdHu+AOJ+57R3VmGXUmK2RUUyG3CVOUzVJ42v/AF8cEw/2&#10;J9zv7AWni803d4RiK2K/YXkjp/JW6BXPMunbYoh+KQH8grf5SOrcfeXHUW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f/T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s7/wAmTbP8&#10;K+Mu8NxSx6Z91duZxoZLW8mMwm28VjqcX/OmpNZ/t/8AX989vvW7h9T7g2tip7bayjqPR5JZmP8A&#10;xnR1kb7R2/hcuy3B4yzt+xUQD+erq3f3jD1KfXvfuvde9+691737r3Xvfuvde9+691737r3Xvfuv&#10;dWd/y8sTox/aGdZb/cVm18TA9v0/Zw1tZVKD/j54Sf8AWHvJ37vNpS33S+I+JoIx/tRIzf8AHl/Z&#10;1HHPktXtoR5B2/bpA/wHqyT3kl1H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TWq9zx1E/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X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W778ZNt/3Q+OfRO2mj8U2H6i68pKtbaT/EF2pSvkXK/gtO0jEf4++Q/uDf8A7057&#10;3ncAaiW9uWX/AEvjPp/YtB1mPy7b/SbBZW/mkEQP26Fr/OvQ4+wh0c9e9+691737r3Xvfuvde9+6&#10;91737r3Xvfuvde9+691el8S8X/Cfj715Ey6ZKyky+UkNrF/4nuCrrYGP/Tp41H+AHvOn2ltfpPb7&#10;bkIy6yOfnrlkYf8AGSB1C3NEvi77cH0Kr+xVH+GvRjfcjdEH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1t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TtgMRUbgzuFwNJf7rN5bG4imsNR&#10;+4yVYlFDZfz6nHHtNe3SWNnNey/DCjOfsRSx/kOnYImnmSBeLsFH2k063zqGjp8dRUePpE8VLQUt&#10;PR00YtaOnpYRBCgt/RVA98ZZpXnmeeU1ZyWJ9STU/wA+s2URY0Ea8FAA+wY6le2+rde9+691737r&#10;3Xvfuvde9+691737r3Xvfuvde9+691sN9Q4r+CdVdb4oroeh2NtaGcWt/lIwkLVTEf4yFj76G8oW&#10;v0XKm22nApawA/b4a6v516gbdZfG3O4l/ikf9mo0/l0InsRdIO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//X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GJ+Iu2/72/KP4+4Jo/LDU9u7&#10;DqqyO1xJj8TuKDL5JCP8aeCQX/H19gb3Ov8A92e3e93gNCtlcBT6M8TIv/GmHR/ytb/VcyWMPEGe&#10;Mn7FYMf5A9bsvvkj1mD1737r3Xvfuvde9+691737r3Xvfuvde9+691737r3Uugo5cjXUWPgF5q6r&#10;pqOEWveWpmWGMW/12Ht2CFridLdPidgo+1jQf4equ4jQu3BQT+zrZNpaaKjpaakgXTBSwQ00K/6m&#10;KCMRRr/sAB76TRRrDEsKYVAAPsAoOse2YuxduJNf29Z/bnVe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/0N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Vg38rnbf94fmv1RK8fkptuUm99y&#10;VK2vb7PZNfR0Ml/xpq6ina/+FvcI/eJv/ofaXclBo05t4h/triNmH5orDod+21v4/OFqTwjEjn8o&#10;2A/40R1t0e+Y3WUvXvfuvde9+691737r3Xvfuvde9+691737r3XvfuvdCZ0xiv41251njCuuOp31&#10;tfzra96WHMw1FXx/yyR/Ym5MtfrebtstiKhrqCv+lEilv+Mg9F27y+DtVzJ6RvT7dJA/n1sJ++hP&#10;UE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H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b7/Jf29/EfkrvncEiaodudPZmOJ7f5vIZrdeIpoDf/GCOqHvF/wC9ffeByBZ2SnM9&#10;8hPzWOGYn/jRTqVfaKDxOYZpzwjgb9rOgH8getnH3z46yL697917r3v3Xuve/de697917r3v3Xuv&#10;e/de697917oyPxHxn8U+QfXyMuqKjnzeTlNr6P4ftyrqIG/6miMf7H3JHtHbfVe4O3qeCGRz/tIZ&#10;CP8AjVOg/wA0yeFsU58yFH7XUH+Verzvec/UL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0tar3PHUT9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V+P8j/b15/kTuuRP83D1tt6jkt9fM+Z&#10;yWTS/wDh46Q/7H3hd97y+omxbap4m6lYfZ4Cp/hfqb/ZuDuv7o/8KUf9VCf8C9X++8Kepx697917&#10;r3v3Xuve/de697917r3v3Xuve/de697917o6fwPxn3vdVbWFbrhtkZutVrcLLUZCixai/wDUrUP/&#10;ALAH3NXsPbePzq8xH9jbSt+ZeNP8DHoIc7SaNnCfxyKP2Bm/ydXGe8xeom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/&#10;09ar3PHUT9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WzL/JZ299j8&#10;dexdyOmiXcHb+QoY2I5losDtHFeFwf6eaqqV/wBcH3z9+9jfeNz1YWANRBZKx+TSTTV/4yin8+si&#10;faGDRsFxcHjJOR+Son+Vj1cT7xa6lfr3v3Xuve/de697917r3v3Xuve/de697917r3v3XurFv5ee&#10;M8u4ezMzp/4A4Xb2MD2+n8VrqmqZQf8AH7MH3kX93m11bjud7T+zjhT/AJyM7f8AWPoA8+SUgt4f&#10;4mY/7yAP+furSfeUnUa9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/9TWq9zx1E/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tefykv4f/ALJptr7L/gT/AH337/Fvp/xcP4z+39P+mX7b6++b&#10;P3mvH/11bjxfh+nt9H+l0Z/43r6yc9rvD/qlHo4+JJq+3V/0DTqzL3j91InXvfuvde9+691737r3&#10;Xvfuvde9+691737r3XvfuvdWkfy8/tv7v9m6P+Bn8Z235/p/wG+yqvtP+T/P7yk+7z4X7v3Onx+J&#10;DX/S6ZNP89XUbc+avHtq8NL0+2or/k6sX95F9AD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">
                <v:fill type="frame" on="t" focussize="0,0" recolor="t" rotate="t" r:id="rId5"/>
                <v:stroke on="f" weight="1pt" miterlimit="4" joinstyle="miter"/>
                <v:imagedata o:title=""/>
                <o:lock v:ext="edit" aspectratio="f"/>
                <v:textbox inset="4pt,4pt,4pt,4pt" style="mso-fit-shape-to-text:t;"/>
              </v:rect>
            </w:pict>
          </mc:Fallback>
        </mc:AlternateContent>
      </w:r>
      <w:r>
        <w:rPr>
          <w:rFonts w:hint="eastAsia"/>
          <w:lang w:eastAsia="zh-CN"/>
        </w:rPr>
        <w:t>000</w:t>
      </w:r>
    </w:p>
    <w:sectPr>
      <w:headerReference r:id="rId3" w:type="default"/>
      <w:pgSz w:w="16840" w:h="11900" w:orient="landscape"/>
      <w:pgMar w:top="0" w:right="0" w:bottom="0" w:left="0" w:header="720" w:footer="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14DB22">
    <w:pPr>
      <w:pStyle w:val="3"/>
      <w:framePr w:wrap="around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5607050</wp:posOffset>
              </wp:positionH>
              <wp:positionV relativeFrom="paragraph">
                <wp:posOffset>821055</wp:posOffset>
              </wp:positionV>
              <wp:extent cx="121920" cy="121920"/>
              <wp:effectExtent l="0" t="0" r="0" b="0"/>
              <wp:wrapNone/>
              <wp:docPr id="25" name="Freeform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21920" cy="121920"/>
                      </a:xfrm>
                      <a:custGeom>
                        <a:avLst/>
                        <a:gdLst>
                          <a:gd name="T0" fmla="*/ 0 w 198"/>
                          <a:gd name="T1" fmla="*/ 99 h 198"/>
                          <a:gd name="T2" fmla="*/ 99 w 198"/>
                          <a:gd name="T3" fmla="*/ 198 h 198"/>
                          <a:gd name="T4" fmla="*/ 198 w 198"/>
                          <a:gd name="T5" fmla="*/ 99 h 198"/>
                          <a:gd name="T6" fmla="*/ 137 w 198"/>
                          <a:gd name="T7" fmla="*/ 93 h 198"/>
                          <a:gd name="T8" fmla="*/ 165 w 198"/>
                          <a:gd name="T9" fmla="*/ 54 h 198"/>
                          <a:gd name="T10" fmla="*/ 137 w 198"/>
                          <a:gd name="T11" fmla="*/ 93 h 198"/>
                          <a:gd name="T12" fmla="*/ 97 w 198"/>
                          <a:gd name="T13" fmla="*/ 178 h 198"/>
                          <a:gd name="T14" fmla="*/ 99 w 198"/>
                          <a:gd name="T15" fmla="*/ 141 h 198"/>
                          <a:gd name="T16" fmla="*/ 98 w 198"/>
                          <a:gd name="T17" fmla="*/ 178 h 198"/>
                          <a:gd name="T18" fmla="*/ 75 w 198"/>
                          <a:gd name="T19" fmla="*/ 131 h 198"/>
                          <a:gd name="T20" fmla="*/ 125 w 198"/>
                          <a:gd name="T21" fmla="*/ 105 h 198"/>
                          <a:gd name="T22" fmla="*/ 99 w 198"/>
                          <a:gd name="T23" fmla="*/ 129 h 198"/>
                          <a:gd name="T24" fmla="*/ 33 w 198"/>
                          <a:gd name="T25" fmla="*/ 54 h 198"/>
                          <a:gd name="T26" fmla="*/ 59 w 198"/>
                          <a:gd name="T27" fmla="*/ 93 h 198"/>
                          <a:gd name="T28" fmla="*/ 71 w 198"/>
                          <a:gd name="T29" fmla="*/ 93 h 198"/>
                          <a:gd name="T30" fmla="*/ 99 w 198"/>
                          <a:gd name="T31" fmla="*/ 70 h 198"/>
                          <a:gd name="T32" fmla="*/ 125 w 198"/>
                          <a:gd name="T33" fmla="*/ 93 h 198"/>
                          <a:gd name="T34" fmla="*/ 98 w 198"/>
                          <a:gd name="T35" fmla="*/ 20 h 198"/>
                          <a:gd name="T36" fmla="*/ 99 w 198"/>
                          <a:gd name="T37" fmla="*/ 58 h 198"/>
                          <a:gd name="T38" fmla="*/ 97 w 198"/>
                          <a:gd name="T39" fmla="*/ 20 h 198"/>
                          <a:gd name="T40" fmla="*/ 157 w 198"/>
                          <a:gd name="T41" fmla="*/ 45 h 198"/>
                          <a:gd name="T42" fmla="*/ 114 w 198"/>
                          <a:gd name="T43" fmla="*/ 21 h 198"/>
                          <a:gd name="T44" fmla="*/ 81 w 198"/>
                          <a:gd name="T45" fmla="*/ 22 h 198"/>
                          <a:gd name="T46" fmla="*/ 41 w 198"/>
                          <a:gd name="T47" fmla="*/ 45 h 198"/>
                          <a:gd name="T48" fmla="*/ 20 w 198"/>
                          <a:gd name="T49" fmla="*/ 105 h 198"/>
                          <a:gd name="T50" fmla="*/ 63 w 198"/>
                          <a:gd name="T51" fmla="*/ 133 h 198"/>
                          <a:gd name="T52" fmla="*/ 20 w 198"/>
                          <a:gd name="T53" fmla="*/ 105 h 198"/>
                          <a:gd name="T54" fmla="*/ 66 w 198"/>
                          <a:gd name="T55" fmla="*/ 145 h 198"/>
                          <a:gd name="T56" fmla="*/ 42 w 198"/>
                          <a:gd name="T57" fmla="*/ 154 h 198"/>
                          <a:gd name="T58" fmla="*/ 129 w 198"/>
                          <a:gd name="T59" fmla="*/ 144 h 198"/>
                          <a:gd name="T60" fmla="*/ 114 w 198"/>
                          <a:gd name="T61" fmla="*/ 177 h 198"/>
                          <a:gd name="T62" fmla="*/ 133 w 198"/>
                          <a:gd name="T63" fmla="*/ 133 h 198"/>
                          <a:gd name="T64" fmla="*/ 178 w 198"/>
                          <a:gd name="T65" fmla="*/ 105 h 19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98" h="198">
                            <a:moveTo>
                              <a:pt x="99" y="0"/>
                            </a:moveTo>
                            <a:cubicBezTo>
                              <a:pt x="44" y="0"/>
                              <a:pt x="0" y="44"/>
                              <a:pt x="0" y="99"/>
                            </a:cubicBezTo>
                            <a:cubicBezTo>
                              <a:pt x="0" y="121"/>
                              <a:pt x="7" y="143"/>
                              <a:pt x="21" y="160"/>
                            </a:cubicBezTo>
                            <a:cubicBezTo>
                              <a:pt x="40" y="184"/>
                              <a:pt x="68" y="198"/>
                              <a:pt x="99" y="198"/>
                            </a:cubicBezTo>
                            <a:cubicBezTo>
                              <a:pt x="130" y="198"/>
                              <a:pt x="158" y="184"/>
                              <a:pt x="177" y="160"/>
                            </a:cubicBezTo>
                            <a:cubicBezTo>
                              <a:pt x="191" y="143"/>
                              <a:pt x="198" y="121"/>
                              <a:pt x="198" y="99"/>
                            </a:cubicBezTo>
                            <a:cubicBezTo>
                              <a:pt x="198" y="44"/>
                              <a:pt x="154" y="0"/>
                              <a:pt x="99" y="0"/>
                            </a:cubicBezTo>
                            <a:close/>
                            <a:moveTo>
                              <a:pt x="137" y="93"/>
                            </a:moveTo>
                            <a:cubicBezTo>
                              <a:pt x="137" y="84"/>
                              <a:pt x="135" y="74"/>
                              <a:pt x="133" y="66"/>
                            </a:cubicBezTo>
                            <a:cubicBezTo>
                              <a:pt x="145" y="63"/>
                              <a:pt x="156" y="59"/>
                              <a:pt x="165" y="54"/>
                            </a:cubicBezTo>
                            <a:cubicBezTo>
                              <a:pt x="172" y="66"/>
                              <a:pt x="177" y="79"/>
                              <a:pt x="178" y="93"/>
                            </a:cubicBezTo>
                            <a:lnTo>
                              <a:pt x="137" y="93"/>
                            </a:lnTo>
                            <a:close/>
                            <a:moveTo>
                              <a:pt x="98" y="178"/>
                            </a:moveTo>
                            <a:cubicBezTo>
                              <a:pt x="98" y="178"/>
                              <a:pt x="98" y="178"/>
                              <a:pt x="97" y="178"/>
                            </a:cubicBezTo>
                            <a:cubicBezTo>
                              <a:pt x="92" y="172"/>
                              <a:pt x="84" y="159"/>
                              <a:pt x="78" y="143"/>
                            </a:cubicBezTo>
                            <a:cubicBezTo>
                              <a:pt x="85" y="142"/>
                              <a:pt x="92" y="141"/>
                              <a:pt x="99" y="141"/>
                            </a:cubicBezTo>
                            <a:cubicBezTo>
                              <a:pt x="105" y="141"/>
                              <a:pt x="112" y="141"/>
                              <a:pt x="117" y="142"/>
                            </a:cubicBezTo>
                            <a:cubicBezTo>
                              <a:pt x="111" y="159"/>
                              <a:pt x="103" y="171"/>
                              <a:pt x="98" y="178"/>
                            </a:cubicBezTo>
                            <a:close/>
                            <a:moveTo>
                              <a:pt x="99" y="129"/>
                            </a:moveTo>
                            <a:cubicBezTo>
                              <a:pt x="90" y="129"/>
                              <a:pt x="82" y="130"/>
                              <a:pt x="75" y="131"/>
                            </a:cubicBezTo>
                            <a:cubicBezTo>
                              <a:pt x="73" y="123"/>
                              <a:pt x="72" y="115"/>
                              <a:pt x="71" y="105"/>
                            </a:cubicBezTo>
                            <a:cubicBezTo>
                              <a:pt x="125" y="105"/>
                              <a:pt x="125" y="105"/>
                              <a:pt x="125" y="105"/>
                            </a:cubicBezTo>
                            <a:cubicBezTo>
                              <a:pt x="125" y="114"/>
                              <a:pt x="123" y="123"/>
                              <a:pt x="121" y="131"/>
                            </a:cubicBezTo>
                            <a:cubicBezTo>
                              <a:pt x="114" y="130"/>
                              <a:pt x="107" y="129"/>
                              <a:pt x="99" y="129"/>
                            </a:cubicBezTo>
                            <a:close/>
                            <a:moveTo>
                              <a:pt x="20" y="93"/>
                            </a:moveTo>
                            <a:cubicBezTo>
                              <a:pt x="21" y="79"/>
                              <a:pt x="26" y="66"/>
                              <a:pt x="33" y="54"/>
                            </a:cubicBezTo>
                            <a:cubicBezTo>
                              <a:pt x="42" y="59"/>
                              <a:pt x="52" y="63"/>
                              <a:pt x="63" y="66"/>
                            </a:cubicBezTo>
                            <a:cubicBezTo>
                              <a:pt x="61" y="74"/>
                              <a:pt x="60" y="83"/>
                              <a:pt x="59" y="93"/>
                            </a:cubicBezTo>
                            <a:cubicBezTo>
                              <a:pt x="20" y="93"/>
                              <a:pt x="20" y="93"/>
                              <a:pt x="20" y="93"/>
                            </a:cubicBezTo>
                            <a:close/>
                            <a:moveTo>
                              <a:pt x="71" y="93"/>
                            </a:moveTo>
                            <a:cubicBezTo>
                              <a:pt x="72" y="84"/>
                              <a:pt x="73" y="76"/>
                              <a:pt x="75" y="68"/>
                            </a:cubicBezTo>
                            <a:cubicBezTo>
                              <a:pt x="82" y="69"/>
                              <a:pt x="90" y="70"/>
                              <a:pt x="99" y="70"/>
                            </a:cubicBezTo>
                            <a:cubicBezTo>
                              <a:pt x="107" y="70"/>
                              <a:pt x="114" y="69"/>
                              <a:pt x="121" y="68"/>
                            </a:cubicBezTo>
                            <a:cubicBezTo>
                              <a:pt x="123" y="76"/>
                              <a:pt x="125" y="84"/>
                              <a:pt x="125" y="93"/>
                            </a:cubicBezTo>
                            <a:cubicBezTo>
                              <a:pt x="71" y="93"/>
                              <a:pt x="71" y="93"/>
                              <a:pt x="71" y="93"/>
                            </a:cubicBezTo>
                            <a:close/>
                            <a:moveTo>
                              <a:pt x="98" y="20"/>
                            </a:moveTo>
                            <a:cubicBezTo>
                              <a:pt x="103" y="27"/>
                              <a:pt x="112" y="40"/>
                              <a:pt x="118" y="57"/>
                            </a:cubicBezTo>
                            <a:cubicBezTo>
                              <a:pt x="112" y="58"/>
                              <a:pt x="106" y="58"/>
                              <a:pt x="99" y="58"/>
                            </a:cubicBezTo>
                            <a:cubicBezTo>
                              <a:pt x="92" y="58"/>
                              <a:pt x="85" y="57"/>
                              <a:pt x="78" y="56"/>
                            </a:cubicBezTo>
                            <a:cubicBezTo>
                              <a:pt x="84" y="39"/>
                              <a:pt x="92" y="27"/>
                              <a:pt x="97" y="20"/>
                            </a:cubicBezTo>
                            <a:cubicBezTo>
                              <a:pt x="98" y="20"/>
                              <a:pt x="98" y="20"/>
                              <a:pt x="98" y="20"/>
                            </a:cubicBezTo>
                            <a:close/>
                            <a:moveTo>
                              <a:pt x="157" y="45"/>
                            </a:moveTo>
                            <a:cubicBezTo>
                              <a:pt x="149" y="49"/>
                              <a:pt x="140" y="52"/>
                              <a:pt x="130" y="54"/>
                            </a:cubicBezTo>
                            <a:cubicBezTo>
                              <a:pt x="125" y="41"/>
                              <a:pt x="119" y="29"/>
                              <a:pt x="114" y="21"/>
                            </a:cubicBezTo>
                            <a:cubicBezTo>
                              <a:pt x="131" y="24"/>
                              <a:pt x="146" y="33"/>
                              <a:pt x="157" y="45"/>
                            </a:cubicBezTo>
                            <a:close/>
                            <a:moveTo>
                              <a:pt x="81" y="22"/>
                            </a:moveTo>
                            <a:cubicBezTo>
                              <a:pt x="76" y="30"/>
                              <a:pt x="71" y="41"/>
                              <a:pt x="66" y="54"/>
                            </a:cubicBezTo>
                            <a:cubicBezTo>
                              <a:pt x="57" y="52"/>
                              <a:pt x="48" y="48"/>
                              <a:pt x="41" y="45"/>
                            </a:cubicBezTo>
                            <a:cubicBezTo>
                              <a:pt x="52" y="34"/>
                              <a:pt x="66" y="25"/>
                              <a:pt x="81" y="22"/>
                            </a:cubicBezTo>
                            <a:close/>
                            <a:moveTo>
                              <a:pt x="20" y="105"/>
                            </a:moveTo>
                            <a:cubicBezTo>
                              <a:pt x="59" y="105"/>
                              <a:pt x="59" y="105"/>
                              <a:pt x="59" y="105"/>
                            </a:cubicBezTo>
                            <a:cubicBezTo>
                              <a:pt x="60" y="115"/>
                              <a:pt x="61" y="125"/>
                              <a:pt x="63" y="133"/>
                            </a:cubicBezTo>
                            <a:cubicBezTo>
                              <a:pt x="52" y="136"/>
                              <a:pt x="42" y="140"/>
                              <a:pt x="34" y="144"/>
                            </a:cubicBezTo>
                            <a:cubicBezTo>
                              <a:pt x="26" y="133"/>
                              <a:pt x="21" y="119"/>
                              <a:pt x="20" y="105"/>
                            </a:cubicBezTo>
                            <a:close/>
                            <a:moveTo>
                              <a:pt x="42" y="154"/>
                            </a:moveTo>
                            <a:cubicBezTo>
                              <a:pt x="49" y="151"/>
                              <a:pt x="57" y="147"/>
                              <a:pt x="66" y="145"/>
                            </a:cubicBezTo>
                            <a:cubicBezTo>
                              <a:pt x="71" y="158"/>
                              <a:pt x="76" y="169"/>
                              <a:pt x="81" y="176"/>
                            </a:cubicBezTo>
                            <a:cubicBezTo>
                              <a:pt x="66" y="173"/>
                              <a:pt x="53" y="165"/>
                              <a:pt x="42" y="154"/>
                            </a:cubicBezTo>
                            <a:close/>
                            <a:moveTo>
                              <a:pt x="114" y="177"/>
                            </a:moveTo>
                            <a:cubicBezTo>
                              <a:pt x="119" y="169"/>
                              <a:pt x="125" y="158"/>
                              <a:pt x="129" y="144"/>
                            </a:cubicBezTo>
                            <a:cubicBezTo>
                              <a:pt x="140" y="147"/>
                              <a:pt x="149" y="150"/>
                              <a:pt x="156" y="154"/>
                            </a:cubicBezTo>
                            <a:cubicBezTo>
                              <a:pt x="145" y="166"/>
                              <a:pt x="130" y="174"/>
                              <a:pt x="114" y="177"/>
                            </a:cubicBezTo>
                            <a:close/>
                            <a:moveTo>
                              <a:pt x="164" y="144"/>
                            </a:moveTo>
                            <a:cubicBezTo>
                              <a:pt x="156" y="140"/>
                              <a:pt x="145" y="136"/>
                              <a:pt x="133" y="133"/>
                            </a:cubicBezTo>
                            <a:cubicBezTo>
                              <a:pt x="135" y="124"/>
                              <a:pt x="137" y="115"/>
                              <a:pt x="137" y="105"/>
                            </a:cubicBezTo>
                            <a:cubicBezTo>
                              <a:pt x="178" y="105"/>
                              <a:pt x="178" y="105"/>
                              <a:pt x="178" y="105"/>
                            </a:cubicBezTo>
                            <a:cubicBezTo>
                              <a:pt x="177" y="119"/>
                              <a:pt x="172" y="133"/>
                              <a:pt x="164" y="144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/>
                  </wps:wsp>
                </a:graphicData>
              </a:graphic>
            </wp:anchor>
          </w:drawing>
        </mc:Choice>
        <mc:Fallback>
          <w:pict>
            <v:shape id="Freeform 73" o:spid="_x0000_s1026" o:spt="100" style="position:absolute;left:0pt;margin-left:441.5pt;margin-top:64.65pt;height:9.6pt;width:9.6pt;z-index:251661312;mso-width-relative:page;mso-height-relative:page;" fillcolor="#FFFFFF [3212]" filled="t" stroked="f" coordsize="198,198" o:gfxdata="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" path="m99,0c44,0,0,44,0,99c0,121,7,143,21,160c40,184,68,198,99,198c130,198,158,184,177,160c191,143,198,121,198,99c198,44,154,0,99,0xm137,93c137,84,135,74,133,66c145,63,156,59,165,54c172,66,177,79,178,93l137,93xm98,178c98,178,98,178,97,178c92,172,84,159,78,143c85,142,92,141,99,141c105,141,112,141,117,142c111,159,103,171,98,178xm99,129c90,129,82,130,75,131c73,123,72,115,71,105c125,105,125,105,125,105c125,114,123,123,121,131c114,130,107,129,99,129xm20,93c21,79,26,66,33,54c42,59,52,63,63,66c61,74,60,83,59,93c20,93,20,93,20,93xm71,93c72,84,73,76,75,68c82,69,90,70,99,70c107,70,114,69,121,68c123,76,125,84,125,93c71,93,71,93,71,93xm98,20c103,27,112,40,118,57c112,58,106,58,99,58c92,58,85,57,78,56c84,39,92,27,97,20c98,20,98,20,98,20xm157,45c149,49,140,52,130,54c125,41,119,29,114,21c131,24,146,33,157,45xm81,22c76,30,71,41,66,54c57,52,48,48,41,45c52,34,66,25,81,22xm20,105c59,105,59,105,59,105c60,115,61,125,63,133c52,136,42,140,34,144c26,133,21,119,20,105xm42,154c49,151,57,147,66,145c71,158,76,169,81,176c66,173,53,165,42,154xm114,177c119,169,125,158,129,144c140,147,149,150,156,154c145,166,130,174,114,177xm164,144c156,140,145,136,133,133c135,124,137,115,137,105c178,105,178,105,178,105c177,119,172,133,164,144xe">
              <v:path o:connectlocs="0,60960;60960,121920;121920,60960;84358,57265;101600,33250;84358,57265;59728,109604;60960,86821;60344,109604;46181,80664;76969,64654;60960,79432;20320,33250;36329,57265;43718,57265;60960,43103;76969,57265;60344,12315;60960,35713;59728,12315;96673,27709;70196,12930;49876,13546;25246,27709;12315,64654;38792,81895;12315,64654;40640,89284;25861,94826;79432,88669;70196,108989;81895,81895;109604,64654" o:connectangles="0,0,0,0,0,0,0,0,0,0,0,0,0,0,0,0,0,0,0,0,0,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isplayBackgroundShape w:val="1"/>
  <w:attachedTemplate r:id="rId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jMxMDUzOTc2MDA0YzM5MGU1ZGY2Njg5MDBiMTRlNDk1IiwidXNlckNvdW50IjoyfQ=="/>
  </w:docVars>
  <w:rsids>
    <w:rsidRoot w:val="43B128EE"/>
    <w:rsid w:val="00342580"/>
    <w:rsid w:val="003D79F4"/>
    <w:rsid w:val="004620E2"/>
    <w:rsid w:val="00542D75"/>
    <w:rsid w:val="005D3F52"/>
    <w:rsid w:val="00B1421C"/>
    <w:rsid w:val="00D42F99"/>
    <w:rsid w:val="00F23219"/>
    <w:rsid w:val="01481C7F"/>
    <w:rsid w:val="01A6006A"/>
    <w:rsid w:val="01F17407"/>
    <w:rsid w:val="0497633D"/>
    <w:rsid w:val="04D05905"/>
    <w:rsid w:val="05B10299"/>
    <w:rsid w:val="06666BF6"/>
    <w:rsid w:val="073306A3"/>
    <w:rsid w:val="07E035FC"/>
    <w:rsid w:val="099A2BA4"/>
    <w:rsid w:val="0C62097C"/>
    <w:rsid w:val="0C672ABC"/>
    <w:rsid w:val="0E9F0054"/>
    <w:rsid w:val="106D5226"/>
    <w:rsid w:val="10891E8F"/>
    <w:rsid w:val="12590172"/>
    <w:rsid w:val="13D56AA7"/>
    <w:rsid w:val="145D76C1"/>
    <w:rsid w:val="16CF1F6E"/>
    <w:rsid w:val="18253DD1"/>
    <w:rsid w:val="188F77FD"/>
    <w:rsid w:val="18A607F3"/>
    <w:rsid w:val="1B5D2A6D"/>
    <w:rsid w:val="1BC9542B"/>
    <w:rsid w:val="1CE15D02"/>
    <w:rsid w:val="1D2B03CD"/>
    <w:rsid w:val="1F213C32"/>
    <w:rsid w:val="208D73F4"/>
    <w:rsid w:val="208F0248"/>
    <w:rsid w:val="23545351"/>
    <w:rsid w:val="24C86E37"/>
    <w:rsid w:val="24D90155"/>
    <w:rsid w:val="24EF579E"/>
    <w:rsid w:val="286972CF"/>
    <w:rsid w:val="292E42F3"/>
    <w:rsid w:val="2C8F54BC"/>
    <w:rsid w:val="2D250045"/>
    <w:rsid w:val="2D6C127C"/>
    <w:rsid w:val="2F266C5E"/>
    <w:rsid w:val="2F2B1C0E"/>
    <w:rsid w:val="2FB21060"/>
    <w:rsid w:val="31AD769E"/>
    <w:rsid w:val="31EF6AAB"/>
    <w:rsid w:val="32377CBD"/>
    <w:rsid w:val="326921F9"/>
    <w:rsid w:val="32F27EF2"/>
    <w:rsid w:val="33225E7C"/>
    <w:rsid w:val="33A475C3"/>
    <w:rsid w:val="33C429B1"/>
    <w:rsid w:val="346C2AB5"/>
    <w:rsid w:val="38B04CC5"/>
    <w:rsid w:val="39061C75"/>
    <w:rsid w:val="39A86E1C"/>
    <w:rsid w:val="3AED319D"/>
    <w:rsid w:val="3AF809D9"/>
    <w:rsid w:val="3C7F48D6"/>
    <w:rsid w:val="3CEF1595"/>
    <w:rsid w:val="3E990057"/>
    <w:rsid w:val="3F3B5CB4"/>
    <w:rsid w:val="3F90247C"/>
    <w:rsid w:val="40106428"/>
    <w:rsid w:val="40491004"/>
    <w:rsid w:val="415353F9"/>
    <w:rsid w:val="41923F64"/>
    <w:rsid w:val="42F33B17"/>
    <w:rsid w:val="432E218F"/>
    <w:rsid w:val="43B128EE"/>
    <w:rsid w:val="45653221"/>
    <w:rsid w:val="46D130E4"/>
    <w:rsid w:val="4779534B"/>
    <w:rsid w:val="47AE5E5E"/>
    <w:rsid w:val="47B603BC"/>
    <w:rsid w:val="48C6754D"/>
    <w:rsid w:val="48D0089E"/>
    <w:rsid w:val="494C45AC"/>
    <w:rsid w:val="49DA0437"/>
    <w:rsid w:val="4A3B0404"/>
    <w:rsid w:val="4B1B605B"/>
    <w:rsid w:val="4BB87D1F"/>
    <w:rsid w:val="4C0E57B6"/>
    <w:rsid w:val="4CB1461F"/>
    <w:rsid w:val="4CDD626B"/>
    <w:rsid w:val="4E4B3E0A"/>
    <w:rsid w:val="4F174306"/>
    <w:rsid w:val="4F295E00"/>
    <w:rsid w:val="4FD559C3"/>
    <w:rsid w:val="51D41BE9"/>
    <w:rsid w:val="528514F3"/>
    <w:rsid w:val="54745CF3"/>
    <w:rsid w:val="57102673"/>
    <w:rsid w:val="571E60E0"/>
    <w:rsid w:val="584F729A"/>
    <w:rsid w:val="58C96EC5"/>
    <w:rsid w:val="5A724E8A"/>
    <w:rsid w:val="5BDF7849"/>
    <w:rsid w:val="5C424A53"/>
    <w:rsid w:val="5FA65DD6"/>
    <w:rsid w:val="5FFC333D"/>
    <w:rsid w:val="60392268"/>
    <w:rsid w:val="609B3A8F"/>
    <w:rsid w:val="6498129D"/>
    <w:rsid w:val="64FD3288"/>
    <w:rsid w:val="656826A4"/>
    <w:rsid w:val="67A901BC"/>
    <w:rsid w:val="67B73AB8"/>
    <w:rsid w:val="687B7C08"/>
    <w:rsid w:val="69006554"/>
    <w:rsid w:val="6A2078E2"/>
    <w:rsid w:val="6A2176EB"/>
    <w:rsid w:val="6A3C1B68"/>
    <w:rsid w:val="6AE613F3"/>
    <w:rsid w:val="6BB141D8"/>
    <w:rsid w:val="6BE93470"/>
    <w:rsid w:val="6C0F296D"/>
    <w:rsid w:val="6CD7057D"/>
    <w:rsid w:val="6EBA3805"/>
    <w:rsid w:val="6EF07141"/>
    <w:rsid w:val="6FA6675B"/>
    <w:rsid w:val="6FFA026F"/>
    <w:rsid w:val="719D0586"/>
    <w:rsid w:val="71A64EF6"/>
    <w:rsid w:val="71FB5199"/>
    <w:rsid w:val="722E2F6D"/>
    <w:rsid w:val="72D10EC1"/>
    <w:rsid w:val="7331724C"/>
    <w:rsid w:val="73EE209E"/>
    <w:rsid w:val="74EA0F53"/>
    <w:rsid w:val="75797917"/>
    <w:rsid w:val="75E85C52"/>
    <w:rsid w:val="78691593"/>
    <w:rsid w:val="7952474E"/>
    <w:rsid w:val="79B27965"/>
    <w:rsid w:val="7A0642CE"/>
    <w:rsid w:val="7C165A45"/>
    <w:rsid w:val="7CB11025"/>
    <w:rsid w:val="7D1918B5"/>
    <w:rsid w:val="7D7604A0"/>
    <w:rsid w:val="7E14799D"/>
    <w:rsid w:val="7EA77CD6"/>
    <w:rsid w:val="7F6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framePr w:wrap="around"/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framePr w:wrap="around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Normal (Web)"/>
    <w:basedOn w:val="1"/>
    <w:qFormat/>
    <w:uiPriority w:val="0"/>
    <w:pPr>
      <w:framePr w:wrap="around"/>
    </w:p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正文1"/>
    <w:qFormat/>
    <w:uiPriority w:val="0"/>
    <w:pPr>
      <w:framePr w:wrap="around" w:vAnchor="margin" w:hAnchor="text" w:y="1"/>
      <w:spacing w:line="288" w:lineRule="auto"/>
    </w:pPr>
    <w:rPr>
      <w:rFonts w:hint="eastAsia" w:ascii="Arial Unicode MS" w:hAnsi="Arial Unicode MS" w:eastAsia="Arial Unicode MS" w:cs="Arial Unicode MS"/>
      <w:color w:val="000000"/>
      <w:lang w:val="zh-CN" w:eastAsia="zh-CN" w:bidi="ar-SA"/>
    </w:rPr>
  </w:style>
  <w:style w:type="paragraph" w:customStyle="1" w:styleId="10">
    <w:name w:val="联系信息"/>
    <w:qFormat/>
    <w:uiPriority w:val="0"/>
    <w:pPr>
      <w:framePr w:wrap="around" w:vAnchor="margin" w:hAnchor="text" w:y="1"/>
    </w:pPr>
    <w:rPr>
      <w:rFonts w:ascii="Helvetica Neue Medium" w:hAnsi="Helvetica Neue Medium" w:eastAsia="Arial Unicode MS" w:cs="Arial Unicode MS"/>
      <w:color w:val="7A7A7A"/>
      <w:lang w:val="de-DE" w:eastAsia="zh-CN" w:bidi="ar-SA"/>
    </w:rPr>
  </w:style>
  <w:style w:type="paragraph" w:customStyle="1" w:styleId="11">
    <w:name w:val="发件人姓名"/>
    <w:next w:val="9"/>
    <w:qFormat/>
    <w:uiPriority w:val="0"/>
    <w:pPr>
      <w:framePr w:wrap="around" w:vAnchor="margin" w:hAnchor="text" w:y="1"/>
      <w:spacing w:line="180" w:lineRule="auto"/>
      <w:outlineLvl w:val="0"/>
    </w:pPr>
    <w:rPr>
      <w:rFonts w:hint="eastAsia" w:ascii="Arial Unicode MS" w:hAnsi="Arial Unicode MS" w:eastAsia="Arial Unicode MS" w:cs="Arial Unicode MS"/>
      <w:b/>
      <w:bCs/>
      <w:color w:val="D8267D"/>
      <w:sz w:val="120"/>
      <w:szCs w:val="120"/>
      <w:lang w:val="zh-TW" w:eastAsia="zh-TW" w:bidi="ar-SA"/>
    </w:rPr>
  </w:style>
  <w:style w:type="paragraph" w:customStyle="1" w:styleId="12">
    <w:name w:val="正文 3"/>
    <w:qFormat/>
    <w:uiPriority w:val="0"/>
    <w:pPr>
      <w:framePr w:wrap="around" w:vAnchor="margin" w:hAnchor="text" w:y="1"/>
      <w:spacing w:after="180" w:line="336" w:lineRule="auto"/>
      <w:ind w:left="5040"/>
    </w:pPr>
    <w:rPr>
      <w:rFonts w:hint="eastAsia" w:ascii="Arial Unicode MS" w:hAnsi="Arial Unicode MS" w:eastAsia="Arial Unicode MS" w:cs="Arial Unicode MS"/>
      <w:color w:val="000000"/>
      <w:lang w:val="en-US" w:eastAsia="zh-CN" w:bidi="ar-SA"/>
    </w:rPr>
  </w:style>
  <w:style w:type="paragraph" w:customStyle="1" w:styleId="13">
    <w:name w:val="公司名称"/>
    <w:next w:val="14"/>
    <w:qFormat/>
    <w:uiPriority w:val="0"/>
    <w:pPr>
      <w:framePr w:wrap="around" w:vAnchor="margin" w:hAnchor="text" w:y="1"/>
      <w:spacing w:line="336" w:lineRule="auto"/>
      <w:outlineLvl w:val="0"/>
    </w:pPr>
    <w:rPr>
      <w:rFonts w:hint="eastAsia" w:ascii="Arial Unicode MS" w:hAnsi="Arial Unicode MS" w:eastAsia="Arial Unicode MS" w:cs="Arial Unicode MS"/>
      <w:color w:val="367DA2"/>
      <w:sz w:val="22"/>
      <w:szCs w:val="22"/>
      <w:lang w:val="ja-JP" w:eastAsia="ja-JP" w:bidi="ar-SA"/>
    </w:rPr>
  </w:style>
  <w:style w:type="paragraph" w:customStyle="1" w:styleId="14">
    <w:name w:val="职位（简体中文）"/>
    <w:qFormat/>
    <w:uiPriority w:val="0"/>
    <w:pPr>
      <w:framePr w:wrap="around" w:vAnchor="margin" w:hAnchor="text" w:y="1"/>
      <w:spacing w:line="264" w:lineRule="auto"/>
      <w:outlineLvl w:val="1"/>
    </w:pPr>
    <w:rPr>
      <w:rFonts w:hint="eastAsia" w:ascii="Arial Unicode MS" w:hAnsi="Arial Unicode MS" w:eastAsia="Arial Unicode MS" w:cs="Arial Unicode MS"/>
      <w:color w:val="606060"/>
      <w:sz w:val="18"/>
      <w:szCs w:val="18"/>
      <w:lang w:val="ja-JP" w:eastAsia="ja-JP" w:bidi="ar-SA"/>
    </w:rPr>
  </w:style>
  <w:style w:type="paragraph" w:customStyle="1" w:styleId="15">
    <w:name w:val="正文 4"/>
    <w:qFormat/>
    <w:uiPriority w:val="0"/>
    <w:pPr>
      <w:framePr w:wrap="around" w:vAnchor="margin" w:hAnchor="text" w:y="1"/>
      <w:spacing w:line="336" w:lineRule="auto"/>
    </w:pPr>
    <w:rPr>
      <w:rFonts w:ascii="PingFang SC Semibold" w:hAnsi="PingFang SC Semibold" w:eastAsia="Arial Unicode MS" w:cs="Arial Unicode MS"/>
      <w:color w:val="60606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363\AppData\Roaming\kingsoft\office6\templates\download\b5072b26-8387-4f5e-b40b-a94957abf42d\&#21830;&#21153;&#34013;&#23398;&#38498;&#22521;&#35757;&#35777;&#20070;.docx" TargetMode="External"/></Relationships>
</file>

<file path=word/theme/theme1.xml><?xml version="1.0" encoding="utf-8"?>
<a:theme xmlns:a="http://schemas.openxmlformats.org/drawingml/2006/main" name="01_BoldType_Letter">
  <a:themeElements>
    <a:clrScheme name="01_BoldType_Letter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Letter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1_BoldTyp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8945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商务蓝学院培训证书</Template>
  <Pages>1</Pages>
  <Words>1</Words>
  <Characters>3</Characters>
  <Lines>1</Lines>
  <Paragraphs>1</Paragraphs>
  <TotalTime>14</TotalTime>
  <ScaleCrop>false</ScaleCrop>
  <LinksUpToDate>false</LinksUpToDate>
  <CharactersWithSpaces>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2024-09-26T09:01:00Z</dcterms:created>
  <dc:creator>秦黎</dc:creator>
  <cp:lastModifiedBy>秀--儿</cp:lastModifiedBy>
  <cp:lastPrinted>2024-09-26T09:10:00Z</cp:lastPrinted>
  <dcterms:modified xsi:type="dcterms:W3CDTF">2024-12-11T20:45:17Z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UUID">
    <vt:lpwstr>v1.0_mb_1xzoyJKgEtfPn9K8ZA4Q8g==</vt:lpwstr>
  </property>
  <property fmtid="{D5CDD505-2E9C-101B-9397-08002B2CF9AE}" pid="4" name="ICV">
    <vt:lpwstr>D1797D2C6B59465684056B96143F7335_11</vt:lpwstr>
  </property>
</Properties>
</file>